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3C729FEA" w:rsidR="00370E34" w:rsidRPr="004C56C6" w:rsidRDefault="00C42090" w:rsidP="00E07423">
      <w:pPr>
        <w:pStyle w:val="NormalGrande"/>
      </w:pPr>
      <w:r>
        <w:t>Ricardo soares de souza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0AFCA8AA" w:rsidR="00370E34" w:rsidRDefault="00C42090" w:rsidP="00E07423">
      <w:pPr>
        <w:pStyle w:val="NormalGrande"/>
      </w:pPr>
      <w:r>
        <w:t>projeto individual:</w:t>
      </w:r>
    </w:p>
    <w:p w14:paraId="19DF33D0" w14:textId="7DD879FE" w:rsidR="00C42090" w:rsidRPr="004C56C6" w:rsidRDefault="00C42090" w:rsidP="00E07423">
      <w:pPr>
        <w:pStyle w:val="NormalGrande"/>
      </w:pPr>
      <w:r>
        <w:t>blog maldito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F966359" w14:textId="09B59563" w:rsidR="00370E34" w:rsidRDefault="00370E34" w:rsidP="00861528">
      <w:pPr>
        <w:rPr>
          <w:noProof/>
        </w:rPr>
      </w:pPr>
      <w:bookmarkStart w:id="0" w:name="_Toc124080441"/>
      <w:bookmarkStart w:id="1" w:name="_Toc125374503"/>
    </w:p>
    <w:bookmarkStart w:id="2" w:name="_Toc121491440"/>
    <w:bookmarkStart w:id="3" w:name="_Toc124080445"/>
    <w:bookmarkEnd w:id="0"/>
    <w:bookmarkEnd w:id="1"/>
    <w:p w14:paraId="7338205A" w14:textId="62F83BD4" w:rsidR="00370E34" w:rsidRDefault="00851602" w:rsidP="00C42090">
      <w:pPr>
        <w:pStyle w:val="FolhadeRostodosCaptulos"/>
        <w:jc w:val="both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7CFA20FC" w14:textId="77777777" w:rsidR="00C42090" w:rsidRPr="00192CAB" w:rsidRDefault="00C42090" w:rsidP="00C42090">
      <w:pPr>
        <w:pStyle w:val="Ttulo2"/>
        <w:rPr>
          <w:b/>
        </w:rPr>
      </w:pPr>
      <w:r>
        <w:rPr>
          <w:b/>
        </w:rPr>
        <w:t>CONTEXTO</w:t>
      </w:r>
    </w:p>
    <w:p w14:paraId="47FB3AAD" w14:textId="1E248340" w:rsidR="00C42090" w:rsidRDefault="00C42090" w:rsidP="00C42090">
      <w:r>
        <w:t>O site “Blog Maldito” é um site sobre jogos de Survival Horror/Terror, com notícias, análises</w:t>
      </w:r>
      <w:r w:rsidR="00851602">
        <w:t>, artigos</w:t>
      </w:r>
      <w:r>
        <w:t xml:space="preserve"> e vídeos, pensando em um público que quer referencias do que</w:t>
      </w:r>
      <w:r w:rsidR="00851602">
        <w:t xml:space="preserve"> jogar e opinão embasada.</w:t>
      </w:r>
      <w:r>
        <w:t xml:space="preserve"> </w:t>
      </w:r>
    </w:p>
    <w:p w14:paraId="79CBE4B8" w14:textId="1E126912" w:rsidR="00851602" w:rsidRDefault="00851602" w:rsidP="00C42090"/>
    <w:p w14:paraId="47C23C16" w14:textId="77777777" w:rsidR="00851602" w:rsidRPr="00192CAB" w:rsidRDefault="00851602" w:rsidP="0085160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4355A5B0" w14:textId="69FF4646" w:rsidR="00851602" w:rsidRPr="003F4E12" w:rsidRDefault="00851602" w:rsidP="00C42090">
      <w:r>
        <w:t>No Brasil são poucos os sites que trazem noticias sobre jogos de terror ou que são especializados nesse nicho, trazendo pouca informação e focada nos jogos mais populares.</w:t>
      </w:r>
    </w:p>
    <w:p w14:paraId="681C10DA" w14:textId="4F1A3CD1" w:rsidR="00C42090" w:rsidRPr="00C42090" w:rsidRDefault="00C42090" w:rsidP="00C42090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64B69166" w14:textId="77777777" w:rsidR="00C42090" w:rsidRDefault="00C42090" w:rsidP="00C42090">
      <w:pPr>
        <w:pStyle w:val="FolhadeRostodosCaptulos"/>
        <w:jc w:val="both"/>
      </w:pPr>
    </w:p>
    <w:p w14:paraId="46DBD0F2" w14:textId="77777777" w:rsidR="00F2517D" w:rsidRDefault="00F2517D" w:rsidP="00ED29B0">
      <w:pPr>
        <w:pStyle w:val="EstiloNormalGrandeesquerda"/>
      </w:pPr>
      <w:bookmarkStart w:id="4" w:name="_GoBack"/>
      <w:bookmarkEnd w:id="2"/>
      <w:bookmarkEnd w:id="3"/>
      <w:bookmarkEnd w:id="4"/>
    </w:p>
    <w:sectPr w:rsidR="00F2517D" w:rsidSect="008B07E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570EC" w14:textId="77777777" w:rsidR="00B048F3" w:rsidRDefault="00B048F3">
      <w:r>
        <w:separator/>
      </w:r>
    </w:p>
    <w:p w14:paraId="1199D24C" w14:textId="77777777" w:rsidR="00B048F3" w:rsidRDefault="00B048F3"/>
    <w:p w14:paraId="552568CD" w14:textId="77777777" w:rsidR="00B048F3" w:rsidRDefault="00B048F3"/>
    <w:p w14:paraId="17326D59" w14:textId="77777777" w:rsidR="00B048F3" w:rsidRDefault="00B048F3"/>
  </w:endnote>
  <w:endnote w:type="continuationSeparator" w:id="0">
    <w:p w14:paraId="149795EB" w14:textId="77777777" w:rsidR="00B048F3" w:rsidRDefault="00B048F3">
      <w:r>
        <w:continuationSeparator/>
      </w:r>
    </w:p>
    <w:p w14:paraId="165F12AB" w14:textId="77777777" w:rsidR="00B048F3" w:rsidRDefault="00B048F3"/>
    <w:p w14:paraId="585BE9BC" w14:textId="77777777" w:rsidR="00B048F3" w:rsidRDefault="00B048F3"/>
    <w:p w14:paraId="5922B34D" w14:textId="77777777" w:rsidR="00B048F3" w:rsidRDefault="00B04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20FE5" w14:textId="77777777" w:rsidR="00B048F3" w:rsidRDefault="00B048F3">
      <w:r>
        <w:separator/>
      </w:r>
    </w:p>
    <w:p w14:paraId="03A8A813" w14:textId="77777777" w:rsidR="00B048F3" w:rsidRDefault="00B048F3"/>
    <w:p w14:paraId="7844993F" w14:textId="77777777" w:rsidR="00B048F3" w:rsidRDefault="00B048F3"/>
    <w:p w14:paraId="7AB7F680" w14:textId="77777777" w:rsidR="00B048F3" w:rsidRDefault="00B048F3"/>
  </w:footnote>
  <w:footnote w:type="continuationSeparator" w:id="0">
    <w:p w14:paraId="71C6269E" w14:textId="77777777" w:rsidR="00B048F3" w:rsidRDefault="00B048F3">
      <w:r>
        <w:continuationSeparator/>
      </w:r>
    </w:p>
    <w:p w14:paraId="59C471B5" w14:textId="77777777" w:rsidR="00B048F3" w:rsidRDefault="00B048F3"/>
    <w:p w14:paraId="604B25C3" w14:textId="77777777" w:rsidR="00B048F3" w:rsidRDefault="00B048F3"/>
    <w:p w14:paraId="3DF49117" w14:textId="77777777" w:rsidR="00B048F3" w:rsidRDefault="00B04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5F83AF46" w:rsidR="00555AE7" w:rsidRPr="00E37DB5" w:rsidRDefault="00851602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3AA8244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E9B3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O+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jQ7zhxYGtFOO8Xm&#10;q2zN6GNDGVu3D1mcmNyz36H4EZnD7QCuV4Xiy9lT3TxXVL+V5EP01OAwfkFJOXBMWHyaumAzJDnA&#10;pjKO830cakpM0OVyWX9YrWhq4haroLkV+hDTZ4WW5U3LDZEuwHDaxZSJQHNLyX0cPmljyrSNY2PL&#10;V8vFshRENFrmYE6LoT9sTWAnyO+lfEUVRV6nBTw6WcAGBfLTdZ9Am8uemht3NSPrvzh5QHneh5tJ&#10;NNDC8vr48ot5fS7Vv36Rz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xqYzv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02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2090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9C44-2E7F-4FFB-891C-69D7E357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6</TotalTime>
  <Pages>3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RICARDO SOARES DE SOUZA .</cp:lastModifiedBy>
  <cp:revision>2</cp:revision>
  <cp:lastPrinted>2009-11-04T00:12:00Z</cp:lastPrinted>
  <dcterms:created xsi:type="dcterms:W3CDTF">2022-06-08T03:10:00Z</dcterms:created>
  <dcterms:modified xsi:type="dcterms:W3CDTF">2022-06-08T03:10:00Z</dcterms:modified>
</cp:coreProperties>
</file>